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Cs/>
        </w:rPr>
        <w:id w:val="-1280801439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:rsidR="000861F9" w:rsidRDefault="000861F9" w:rsidP="000861F9">
          <w:pPr>
            <w:rPr>
              <w:sz w:val="28"/>
              <w:u w:val="single"/>
              <w:lang w:val="en-US"/>
            </w:rPr>
          </w:pPr>
          <w:r w:rsidRPr="006A4D70">
            <w:rPr>
              <w:b/>
              <w:sz w:val="28"/>
              <w:u w:val="single"/>
              <w:lang w:val="en-US"/>
            </w:rPr>
            <w:t>AutoPrint Pro</w:t>
          </w:r>
          <w:r>
            <w:rPr>
              <w:b/>
              <w:sz w:val="28"/>
              <w:u w:val="single"/>
              <w:lang w:val="en-US"/>
            </w:rPr>
            <w:t>:</w:t>
          </w:r>
          <w:r w:rsidRPr="006A4D70">
            <w:rPr>
              <w:sz w:val="28"/>
              <w:u w:val="single"/>
              <w:lang w:val="en-US"/>
            </w:rPr>
            <w:t xml:space="preserve"> </w:t>
          </w:r>
          <w:r>
            <w:rPr>
              <w:sz w:val="28"/>
              <w:u w:val="single"/>
              <w:lang w:val="en-US"/>
            </w:rPr>
            <w:t xml:space="preserve">Desktop </w:t>
          </w:r>
          <w:proofErr w:type="spellStart"/>
          <w:r>
            <w:rPr>
              <w:sz w:val="28"/>
              <w:u w:val="single"/>
              <w:lang w:val="en-US"/>
            </w:rPr>
            <w:t>installatie</w:t>
          </w:r>
          <w:proofErr w:type="spellEnd"/>
          <w:r>
            <w:rPr>
              <w:sz w:val="28"/>
              <w:u w:val="single"/>
              <w:lang w:val="en-US"/>
            </w:rPr>
            <w:t xml:space="preserve">, </w:t>
          </w:r>
          <w:r w:rsidRPr="00071049">
            <w:rPr>
              <w:sz w:val="28"/>
              <w:u w:val="single"/>
              <w:lang w:val="en-US"/>
            </w:rPr>
            <w:t xml:space="preserve">ActiveX / </w:t>
          </w:r>
          <w:proofErr w:type="spellStart"/>
          <w:r w:rsidRPr="00071049">
            <w:rPr>
              <w:sz w:val="28"/>
              <w:u w:val="single"/>
              <w:lang w:val="en-US"/>
            </w:rPr>
            <w:t>UniversalXPConnect</w:t>
          </w:r>
          <w:proofErr w:type="spellEnd"/>
          <w:r w:rsidRPr="00071049">
            <w:rPr>
              <w:sz w:val="20"/>
              <w:u w:val="single"/>
              <w:lang w:val="en-US"/>
            </w:rPr>
            <w:t xml:space="preserve"> (FTP download)</w:t>
          </w:r>
        </w:p>
        <w:p w:rsidR="00913E85" w:rsidRDefault="00913E85" w:rsidP="0046546C">
          <w:pPr>
            <w:pStyle w:val="Kopvaninhoudsopgave"/>
          </w:pPr>
          <w:r>
            <w:t>Inhoud</w:t>
          </w:r>
          <w:r w:rsidR="00296C90">
            <w:t>sopgave</w:t>
          </w:r>
        </w:p>
        <w:p w:rsidR="00296C90" w:rsidRPr="00296C90" w:rsidRDefault="00296C90" w:rsidP="00296C90">
          <w:pPr>
            <w:rPr>
              <w:lang w:eastAsia="nl-NL"/>
            </w:rPr>
          </w:pPr>
        </w:p>
        <w:p w:rsidR="00E63EFA" w:rsidRDefault="00913E8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212832" w:history="1">
            <w:r w:rsidR="00E63EFA" w:rsidRPr="00E15AF4">
              <w:rPr>
                <w:rStyle w:val="Hyperlink"/>
                <w:noProof/>
              </w:rPr>
              <w:t>Inleiding</w:t>
            </w:r>
            <w:r w:rsidR="00E63EFA">
              <w:rPr>
                <w:noProof/>
                <w:webHidden/>
              </w:rPr>
              <w:tab/>
            </w:r>
            <w:r w:rsidR="00E63EFA">
              <w:rPr>
                <w:noProof/>
                <w:webHidden/>
              </w:rPr>
              <w:fldChar w:fldCharType="begin"/>
            </w:r>
            <w:r w:rsidR="00E63EFA">
              <w:rPr>
                <w:noProof/>
                <w:webHidden/>
              </w:rPr>
              <w:instrText xml:space="preserve"> PAGEREF _Toc323212832 \h </w:instrText>
            </w:r>
            <w:r w:rsidR="00E63EFA">
              <w:rPr>
                <w:noProof/>
                <w:webHidden/>
              </w:rPr>
            </w:r>
            <w:r w:rsidR="00E63EFA">
              <w:rPr>
                <w:noProof/>
                <w:webHidden/>
              </w:rPr>
              <w:fldChar w:fldCharType="separate"/>
            </w:r>
            <w:r w:rsidR="000612D1">
              <w:rPr>
                <w:noProof/>
                <w:webHidden/>
              </w:rPr>
              <w:t>2</w:t>
            </w:r>
            <w:r w:rsidR="00E63EFA">
              <w:rPr>
                <w:noProof/>
                <w:webHidden/>
              </w:rPr>
              <w:fldChar w:fldCharType="end"/>
            </w:r>
          </w:hyperlink>
        </w:p>
        <w:p w:rsidR="00E63EFA" w:rsidRDefault="000612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3212833" w:history="1">
            <w:r w:rsidR="00E63EFA" w:rsidRPr="00E15AF4">
              <w:rPr>
                <w:rStyle w:val="Hyperlink"/>
                <w:noProof/>
              </w:rPr>
              <w:t>Installatie</w:t>
            </w:r>
            <w:r w:rsidR="00E63EFA">
              <w:rPr>
                <w:noProof/>
                <w:webHidden/>
              </w:rPr>
              <w:tab/>
            </w:r>
            <w:r w:rsidR="00E63EFA">
              <w:rPr>
                <w:noProof/>
                <w:webHidden/>
              </w:rPr>
              <w:fldChar w:fldCharType="begin"/>
            </w:r>
            <w:r w:rsidR="00E63EFA">
              <w:rPr>
                <w:noProof/>
                <w:webHidden/>
              </w:rPr>
              <w:instrText xml:space="preserve"> PAGEREF _Toc323212833 \h </w:instrText>
            </w:r>
            <w:r w:rsidR="00E63EFA">
              <w:rPr>
                <w:noProof/>
                <w:webHidden/>
              </w:rPr>
            </w:r>
            <w:r w:rsidR="00E63E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63EFA">
              <w:rPr>
                <w:noProof/>
                <w:webHidden/>
              </w:rPr>
              <w:fldChar w:fldCharType="end"/>
            </w:r>
          </w:hyperlink>
        </w:p>
        <w:p w:rsidR="00E63EFA" w:rsidRDefault="000612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3212834" w:history="1">
            <w:r w:rsidR="00E63EFA" w:rsidRPr="00E15AF4">
              <w:rPr>
                <w:rStyle w:val="Hyperlink"/>
                <w:noProof/>
                <w:lang w:val="en-US"/>
              </w:rPr>
              <w:t>Print channel settings</w:t>
            </w:r>
            <w:r w:rsidR="00E63EFA">
              <w:rPr>
                <w:noProof/>
                <w:webHidden/>
              </w:rPr>
              <w:tab/>
            </w:r>
            <w:r w:rsidR="00E63EFA">
              <w:rPr>
                <w:noProof/>
                <w:webHidden/>
              </w:rPr>
              <w:fldChar w:fldCharType="begin"/>
            </w:r>
            <w:r w:rsidR="00E63EFA">
              <w:rPr>
                <w:noProof/>
                <w:webHidden/>
              </w:rPr>
              <w:instrText xml:space="preserve"> PAGEREF _Toc323212834 \h </w:instrText>
            </w:r>
            <w:r w:rsidR="00E63EFA">
              <w:rPr>
                <w:noProof/>
                <w:webHidden/>
              </w:rPr>
            </w:r>
            <w:r w:rsidR="00E63E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63EFA">
              <w:rPr>
                <w:noProof/>
                <w:webHidden/>
              </w:rPr>
              <w:fldChar w:fldCharType="end"/>
            </w:r>
          </w:hyperlink>
        </w:p>
        <w:p w:rsidR="00E63EFA" w:rsidRDefault="000612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3212835" w:history="1">
            <w:r w:rsidR="00E63EFA" w:rsidRPr="00E15AF4">
              <w:rPr>
                <w:rStyle w:val="Hyperlink"/>
                <w:noProof/>
              </w:rPr>
              <w:t>Licentie (per installatie)</w:t>
            </w:r>
            <w:r w:rsidR="00E63EFA">
              <w:rPr>
                <w:noProof/>
                <w:webHidden/>
              </w:rPr>
              <w:tab/>
            </w:r>
            <w:r w:rsidR="00E63EFA">
              <w:rPr>
                <w:noProof/>
                <w:webHidden/>
              </w:rPr>
              <w:fldChar w:fldCharType="begin"/>
            </w:r>
            <w:r w:rsidR="00E63EFA">
              <w:rPr>
                <w:noProof/>
                <w:webHidden/>
              </w:rPr>
              <w:instrText xml:space="preserve"> PAGEREF _Toc323212835 \h </w:instrText>
            </w:r>
            <w:r w:rsidR="00E63EFA">
              <w:rPr>
                <w:noProof/>
                <w:webHidden/>
              </w:rPr>
            </w:r>
            <w:r w:rsidR="00E63E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63EFA">
              <w:rPr>
                <w:noProof/>
                <w:webHidden/>
              </w:rPr>
              <w:fldChar w:fldCharType="end"/>
            </w:r>
          </w:hyperlink>
        </w:p>
        <w:p w:rsidR="00E63EFA" w:rsidRDefault="000612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3212836" w:history="1">
            <w:r w:rsidR="00E63EFA" w:rsidRPr="00E15AF4">
              <w:rPr>
                <w:rStyle w:val="Hyperlink"/>
                <w:noProof/>
              </w:rPr>
              <w:t>Starten van channel scanning (print verwerking)</w:t>
            </w:r>
            <w:r w:rsidR="00E63EFA">
              <w:rPr>
                <w:noProof/>
                <w:webHidden/>
              </w:rPr>
              <w:tab/>
            </w:r>
            <w:r w:rsidR="00E63EFA">
              <w:rPr>
                <w:noProof/>
                <w:webHidden/>
              </w:rPr>
              <w:fldChar w:fldCharType="begin"/>
            </w:r>
            <w:r w:rsidR="00E63EFA">
              <w:rPr>
                <w:noProof/>
                <w:webHidden/>
              </w:rPr>
              <w:instrText xml:space="preserve"> PAGEREF _Toc323212836 \h </w:instrText>
            </w:r>
            <w:r w:rsidR="00E63EFA">
              <w:rPr>
                <w:noProof/>
                <w:webHidden/>
              </w:rPr>
            </w:r>
            <w:r w:rsidR="00E63E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63EFA">
              <w:rPr>
                <w:noProof/>
                <w:webHidden/>
              </w:rPr>
              <w:fldChar w:fldCharType="end"/>
            </w:r>
          </w:hyperlink>
        </w:p>
        <w:p w:rsidR="00E63EFA" w:rsidRDefault="000612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3212837" w:history="1">
            <w:r w:rsidR="00E63EFA" w:rsidRPr="00E15AF4">
              <w:rPr>
                <w:rStyle w:val="Hyperlink"/>
                <w:noProof/>
              </w:rPr>
              <w:t>Windows service</w:t>
            </w:r>
            <w:r w:rsidR="00E63EFA">
              <w:rPr>
                <w:noProof/>
                <w:webHidden/>
              </w:rPr>
              <w:tab/>
            </w:r>
            <w:r w:rsidR="00E63EFA">
              <w:rPr>
                <w:noProof/>
                <w:webHidden/>
              </w:rPr>
              <w:fldChar w:fldCharType="begin"/>
            </w:r>
            <w:r w:rsidR="00E63EFA">
              <w:rPr>
                <w:noProof/>
                <w:webHidden/>
              </w:rPr>
              <w:instrText xml:space="preserve"> PAGEREF _Toc323212837 \h </w:instrText>
            </w:r>
            <w:r w:rsidR="00E63EFA">
              <w:rPr>
                <w:noProof/>
                <w:webHidden/>
              </w:rPr>
            </w:r>
            <w:r w:rsidR="00E63E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63EFA">
              <w:rPr>
                <w:noProof/>
                <w:webHidden/>
              </w:rPr>
              <w:fldChar w:fldCharType="end"/>
            </w:r>
          </w:hyperlink>
        </w:p>
        <w:p w:rsidR="00E63EFA" w:rsidRDefault="000612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3212838" w:history="1">
            <w:r w:rsidR="00E63EFA" w:rsidRPr="00E15AF4">
              <w:rPr>
                <w:rStyle w:val="Hyperlink"/>
                <w:noProof/>
              </w:rPr>
              <w:t>ActiveX / UniversalXPConnect</w:t>
            </w:r>
            <w:r w:rsidR="00E63EFA">
              <w:rPr>
                <w:noProof/>
                <w:webHidden/>
              </w:rPr>
              <w:tab/>
            </w:r>
            <w:r w:rsidR="00E63EFA">
              <w:rPr>
                <w:noProof/>
                <w:webHidden/>
              </w:rPr>
              <w:fldChar w:fldCharType="begin"/>
            </w:r>
            <w:r w:rsidR="00E63EFA">
              <w:rPr>
                <w:noProof/>
                <w:webHidden/>
              </w:rPr>
              <w:instrText xml:space="preserve"> PAGEREF _Toc323212838 \h </w:instrText>
            </w:r>
            <w:r w:rsidR="00E63EFA">
              <w:rPr>
                <w:noProof/>
                <w:webHidden/>
              </w:rPr>
            </w:r>
            <w:r w:rsidR="00E63E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63EFA">
              <w:rPr>
                <w:noProof/>
                <w:webHidden/>
              </w:rPr>
              <w:fldChar w:fldCharType="end"/>
            </w:r>
          </w:hyperlink>
        </w:p>
        <w:p w:rsidR="00E63EFA" w:rsidRDefault="000612D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3212839" w:history="1">
            <w:r w:rsidR="00E63EFA" w:rsidRPr="00E15AF4">
              <w:rPr>
                <w:rStyle w:val="Hyperlink"/>
                <w:noProof/>
              </w:rPr>
              <w:t>Firefox</w:t>
            </w:r>
            <w:r w:rsidR="00E63EFA">
              <w:rPr>
                <w:noProof/>
                <w:webHidden/>
              </w:rPr>
              <w:tab/>
            </w:r>
            <w:r w:rsidR="00E63EFA">
              <w:rPr>
                <w:noProof/>
                <w:webHidden/>
              </w:rPr>
              <w:fldChar w:fldCharType="begin"/>
            </w:r>
            <w:r w:rsidR="00E63EFA">
              <w:rPr>
                <w:noProof/>
                <w:webHidden/>
              </w:rPr>
              <w:instrText xml:space="preserve"> PAGEREF _Toc323212839 \h </w:instrText>
            </w:r>
            <w:r w:rsidR="00E63EFA">
              <w:rPr>
                <w:noProof/>
                <w:webHidden/>
              </w:rPr>
            </w:r>
            <w:r w:rsidR="00E63E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63EFA">
              <w:rPr>
                <w:noProof/>
                <w:webHidden/>
              </w:rPr>
              <w:fldChar w:fldCharType="end"/>
            </w:r>
          </w:hyperlink>
        </w:p>
        <w:p w:rsidR="00E63EFA" w:rsidRDefault="000612D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3212840" w:history="1">
            <w:r w:rsidR="00E63EFA" w:rsidRPr="00E15AF4">
              <w:rPr>
                <w:rStyle w:val="Hyperlink"/>
                <w:noProof/>
              </w:rPr>
              <w:t>Internet Explorer</w:t>
            </w:r>
            <w:r w:rsidR="00E63EFA">
              <w:rPr>
                <w:noProof/>
                <w:webHidden/>
              </w:rPr>
              <w:tab/>
            </w:r>
            <w:r w:rsidR="00E63EFA">
              <w:rPr>
                <w:noProof/>
                <w:webHidden/>
              </w:rPr>
              <w:fldChar w:fldCharType="begin"/>
            </w:r>
            <w:r w:rsidR="00E63EFA">
              <w:rPr>
                <w:noProof/>
                <w:webHidden/>
              </w:rPr>
              <w:instrText xml:space="preserve"> PAGEREF _Toc323212840 \h </w:instrText>
            </w:r>
            <w:r w:rsidR="00E63EFA">
              <w:rPr>
                <w:noProof/>
                <w:webHidden/>
              </w:rPr>
            </w:r>
            <w:r w:rsidR="00E63E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63EFA">
              <w:rPr>
                <w:noProof/>
                <w:webHidden/>
              </w:rPr>
              <w:fldChar w:fldCharType="end"/>
            </w:r>
          </w:hyperlink>
        </w:p>
        <w:p w:rsidR="00913E85" w:rsidRDefault="00913E85">
          <w:r>
            <w:rPr>
              <w:b/>
              <w:bCs/>
            </w:rPr>
            <w:fldChar w:fldCharType="end"/>
          </w:r>
        </w:p>
      </w:sdtContent>
    </w:sdt>
    <w:p w:rsidR="00913E85" w:rsidRPr="00913E85" w:rsidRDefault="00913E85">
      <w:pPr>
        <w:rPr>
          <w:b/>
          <w:sz w:val="28"/>
          <w:u w:val="single"/>
          <w:lang w:val="en-US"/>
        </w:rPr>
      </w:pPr>
      <w:r w:rsidRPr="00913E85">
        <w:rPr>
          <w:b/>
          <w:sz w:val="28"/>
          <w:u w:val="single"/>
          <w:lang w:val="en-US"/>
        </w:rPr>
        <w:br w:type="page"/>
      </w:r>
    </w:p>
    <w:p w:rsidR="006A4D70" w:rsidRPr="0046546C" w:rsidRDefault="006A4D70" w:rsidP="0046546C">
      <w:pPr>
        <w:pStyle w:val="Kop1"/>
      </w:pPr>
      <w:bookmarkStart w:id="0" w:name="_Toc323212832"/>
      <w:r w:rsidRPr="0046546C">
        <w:lastRenderedPageBreak/>
        <w:t>Inleiding</w:t>
      </w:r>
      <w:bookmarkEnd w:id="0"/>
    </w:p>
    <w:p w:rsidR="00BA13D6" w:rsidRDefault="006A4D70" w:rsidP="006A4D70">
      <w:pPr>
        <w:rPr>
          <w:sz w:val="24"/>
        </w:rPr>
      </w:pPr>
      <w:r w:rsidRPr="006A4D70">
        <w:rPr>
          <w:sz w:val="24"/>
        </w:rPr>
        <w:t xml:space="preserve">AutoPrint Pro is een applicatie die een aantal directories </w:t>
      </w:r>
      <w:proofErr w:type="spellStart"/>
      <w:r w:rsidRPr="006A4D70">
        <w:rPr>
          <w:sz w:val="24"/>
        </w:rPr>
        <w:t>monitored</w:t>
      </w:r>
      <w:proofErr w:type="spellEnd"/>
      <w:r w:rsidRPr="006A4D70">
        <w:rPr>
          <w:sz w:val="24"/>
        </w:rPr>
        <w:t xml:space="preserve"> en zodra er</w:t>
      </w:r>
      <w:r>
        <w:rPr>
          <w:sz w:val="24"/>
        </w:rPr>
        <w:t xml:space="preserve"> </w:t>
      </w:r>
      <w:r w:rsidRPr="006A4D70">
        <w:rPr>
          <w:sz w:val="24"/>
        </w:rPr>
        <w:t>een document in wordt geplaatst stuurt hij deze door naar de gekoppelde printer.</w:t>
      </w:r>
    </w:p>
    <w:p w:rsidR="00BA13D6" w:rsidRDefault="00BA13D6" w:rsidP="006A4D70">
      <w:pPr>
        <w:rPr>
          <w:sz w:val="24"/>
        </w:rPr>
      </w:pPr>
      <w:r>
        <w:rPr>
          <w:sz w:val="24"/>
        </w:rPr>
        <w:t xml:space="preserve">Het programma kan op een desktop </w:t>
      </w:r>
      <w:r w:rsidR="0046546C">
        <w:rPr>
          <w:sz w:val="24"/>
        </w:rPr>
        <w:t>en/of</w:t>
      </w:r>
      <w:r>
        <w:rPr>
          <w:sz w:val="24"/>
        </w:rPr>
        <w:t xml:space="preserve"> op een server geïnstalleerd worden.</w:t>
      </w:r>
    </w:p>
    <w:p w:rsidR="0046546C" w:rsidRDefault="00BA13D6" w:rsidP="006A4D70">
      <w:pPr>
        <w:rPr>
          <w:sz w:val="24"/>
        </w:rPr>
      </w:pPr>
      <w:r>
        <w:rPr>
          <w:sz w:val="24"/>
        </w:rPr>
        <w:t xml:space="preserve">In dit document zal de </w:t>
      </w:r>
      <w:r w:rsidR="004852CE">
        <w:rPr>
          <w:sz w:val="24"/>
        </w:rPr>
        <w:t xml:space="preserve">installatie op een </w:t>
      </w:r>
      <w:r>
        <w:rPr>
          <w:sz w:val="24"/>
        </w:rPr>
        <w:t xml:space="preserve">desktop </w:t>
      </w:r>
      <w:r w:rsidR="004852CE">
        <w:rPr>
          <w:sz w:val="24"/>
        </w:rPr>
        <w:t xml:space="preserve">PC </w:t>
      </w:r>
      <w:r>
        <w:rPr>
          <w:sz w:val="24"/>
        </w:rPr>
        <w:t>beschreven worden.</w:t>
      </w:r>
      <w:r w:rsidR="0046546C">
        <w:rPr>
          <w:sz w:val="24"/>
        </w:rPr>
        <w:br/>
        <w:t>Hierbij maken we tevens gebruik van een FTP download script, welke vanuit de browser wordt aangeroepen.</w:t>
      </w:r>
    </w:p>
    <w:p w:rsidR="006A4D70" w:rsidRDefault="006A4D70" w:rsidP="006A4D70">
      <w:pPr>
        <w:rPr>
          <w:sz w:val="24"/>
        </w:rPr>
      </w:pPr>
      <w:r>
        <w:rPr>
          <w:sz w:val="24"/>
        </w:rPr>
        <w:t>Meer informatie</w:t>
      </w:r>
      <w:r w:rsidR="0062097A">
        <w:rPr>
          <w:sz w:val="24"/>
        </w:rPr>
        <w:t xml:space="preserve"> &amp; download</w:t>
      </w:r>
      <w:r>
        <w:rPr>
          <w:sz w:val="24"/>
        </w:rPr>
        <w:t>:</w:t>
      </w:r>
      <w:r>
        <w:rPr>
          <w:sz w:val="24"/>
        </w:rPr>
        <w:br/>
      </w:r>
      <w:hyperlink r:id="rId6" w:history="1">
        <w:r w:rsidRPr="008F07D4">
          <w:rPr>
            <w:rStyle w:val="Hyperlink"/>
            <w:sz w:val="24"/>
          </w:rPr>
          <w:t>http://www.4-tech-engineering.com/software/autoprintpro/autoprintpro.htm</w:t>
        </w:r>
      </w:hyperlink>
    </w:p>
    <w:p w:rsidR="006A4D70" w:rsidRDefault="006A4D70" w:rsidP="006A4D70">
      <w:pPr>
        <w:rPr>
          <w:sz w:val="24"/>
        </w:rPr>
      </w:pPr>
    </w:p>
    <w:p w:rsidR="006A4D70" w:rsidRDefault="006A4D70" w:rsidP="0046546C">
      <w:pPr>
        <w:pStyle w:val="Kop1"/>
      </w:pPr>
      <w:bookmarkStart w:id="1" w:name="_Toc323212833"/>
      <w:r w:rsidRPr="006A4D70">
        <w:t>Installatie</w:t>
      </w:r>
      <w:bookmarkEnd w:id="1"/>
    </w:p>
    <w:p w:rsidR="000612D1" w:rsidRPr="00555FA0" w:rsidRDefault="000612D1" w:rsidP="000612D1">
      <w:r>
        <w:t xml:space="preserve">Het beste is het als uw gebruiker account </w:t>
      </w:r>
      <w:r>
        <w:t xml:space="preserve">FULL-administrator </w:t>
      </w:r>
      <w:r>
        <w:t>rechten heeft</w:t>
      </w:r>
      <w:r>
        <w:t>.</w:t>
      </w:r>
    </w:p>
    <w:p w:rsidR="006A4D70" w:rsidRDefault="004852CE" w:rsidP="006A4D70">
      <w:pPr>
        <w:rPr>
          <w:sz w:val="24"/>
        </w:rPr>
      </w:pPr>
      <w:r>
        <w:rPr>
          <w:sz w:val="24"/>
        </w:rPr>
        <w:t>Download de laatste versie van de website.</w:t>
      </w:r>
    </w:p>
    <w:p w:rsidR="004852CE" w:rsidRDefault="004852CE" w:rsidP="006A4D70">
      <w:pPr>
        <w:rPr>
          <w:sz w:val="24"/>
        </w:rPr>
      </w:pPr>
      <w:r>
        <w:rPr>
          <w:sz w:val="24"/>
        </w:rPr>
        <w:t xml:space="preserve">Installeer </w:t>
      </w:r>
      <w:r w:rsidRPr="006A4D70">
        <w:rPr>
          <w:sz w:val="24"/>
        </w:rPr>
        <w:t>AutoPrint Pro</w:t>
      </w:r>
      <w:r>
        <w:rPr>
          <w:sz w:val="24"/>
        </w:rPr>
        <w:t xml:space="preserve"> in de standaard aangegeven </w:t>
      </w:r>
      <w:r w:rsidR="008C73F2">
        <w:rPr>
          <w:sz w:val="24"/>
        </w:rPr>
        <w:t>directory</w:t>
      </w:r>
      <w:r>
        <w:rPr>
          <w:sz w:val="24"/>
        </w:rPr>
        <w:t>.</w:t>
      </w:r>
    </w:p>
    <w:p w:rsidR="00AD7155" w:rsidRDefault="0062097A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 wp14:anchorId="0E21BE4E" wp14:editId="3F8E70DB">
            <wp:extent cx="3943350" cy="308878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01 Apr. 16 16.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46" cy="308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55" w:rsidRDefault="00AD7155">
      <w:pPr>
        <w:rPr>
          <w:sz w:val="24"/>
        </w:rPr>
      </w:pPr>
    </w:p>
    <w:p w:rsidR="00AD7155" w:rsidRDefault="00AD7155" w:rsidP="00AD7155">
      <w:pPr>
        <w:rPr>
          <w:sz w:val="24"/>
        </w:rPr>
      </w:pPr>
      <w:r>
        <w:rPr>
          <w:sz w:val="24"/>
        </w:rPr>
        <w:t xml:space="preserve">Naast AutoPrint Pro hebben we ook een download script </w:t>
      </w:r>
      <w:r w:rsidRPr="00AD7155">
        <w:rPr>
          <w:sz w:val="18"/>
        </w:rPr>
        <w:t>(C:\</w:t>
      </w:r>
      <w:proofErr w:type="spellStart"/>
      <w:r w:rsidRPr="00AD7155">
        <w:rPr>
          <w:sz w:val="18"/>
        </w:rPr>
        <w:t>Kega</w:t>
      </w:r>
      <w:proofErr w:type="spellEnd"/>
      <w:r w:rsidRPr="00AD7155">
        <w:rPr>
          <w:sz w:val="18"/>
        </w:rPr>
        <w:t>\checkAutoprint.cmd)</w:t>
      </w:r>
      <w:r>
        <w:rPr>
          <w:sz w:val="24"/>
        </w:rPr>
        <w:t xml:space="preserve"> nodig.</w:t>
      </w:r>
      <w:r>
        <w:rPr>
          <w:sz w:val="24"/>
        </w:rPr>
        <w:br/>
        <w:t>Dit script zal straks d.m.v. ActiveX vanuit de browser worden aangeroepen.</w:t>
      </w:r>
      <w:r>
        <w:rPr>
          <w:sz w:val="24"/>
        </w:rPr>
        <w:br/>
      </w:r>
      <w:bookmarkStart w:id="2" w:name="_GoBack"/>
      <w:bookmarkEnd w:id="2"/>
      <w:r>
        <w:rPr>
          <w:sz w:val="24"/>
        </w:rPr>
        <w:t xml:space="preserve">De </w:t>
      </w:r>
      <w:r w:rsidR="00E27660">
        <w:rPr>
          <w:sz w:val="24"/>
        </w:rPr>
        <w:t>Zipfile</w:t>
      </w:r>
      <w:r>
        <w:rPr>
          <w:sz w:val="24"/>
        </w:rPr>
        <w:t xml:space="preserve"> is te vinden in </w:t>
      </w:r>
      <w:proofErr w:type="spellStart"/>
      <w:r>
        <w:rPr>
          <w:sz w:val="24"/>
        </w:rPr>
        <w:t>app</w:t>
      </w:r>
      <w:proofErr w:type="spellEnd"/>
      <w:r>
        <w:rPr>
          <w:sz w:val="24"/>
        </w:rPr>
        <w:t>/code/</w:t>
      </w:r>
      <w:proofErr w:type="spellStart"/>
      <w:r>
        <w:rPr>
          <w:sz w:val="24"/>
        </w:rPr>
        <w:t>local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Kega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Autoprint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doc</w:t>
      </w:r>
      <w:proofErr w:type="spellEnd"/>
      <w:r>
        <w:rPr>
          <w:sz w:val="24"/>
        </w:rPr>
        <w:t>/</w:t>
      </w:r>
      <w:r w:rsidRPr="00AD7155">
        <w:rPr>
          <w:sz w:val="24"/>
        </w:rPr>
        <w:t>C_Kega_Autoprint.zip</w:t>
      </w:r>
      <w:r>
        <w:rPr>
          <w:sz w:val="24"/>
        </w:rPr>
        <w:br/>
        <w:t xml:space="preserve">Pak de bestanden uit op C: </w:t>
      </w:r>
    </w:p>
    <w:p w:rsidR="00E27660" w:rsidRPr="00913E85" w:rsidRDefault="00E27660" w:rsidP="0046546C">
      <w:pPr>
        <w:pStyle w:val="Kop1"/>
        <w:rPr>
          <w:lang w:val="en-US"/>
        </w:rPr>
      </w:pPr>
      <w:bookmarkStart w:id="3" w:name="_Toc323212834"/>
      <w:r w:rsidRPr="00913E85">
        <w:rPr>
          <w:lang w:val="en-US"/>
        </w:rPr>
        <w:lastRenderedPageBreak/>
        <w:t>Print channel settings</w:t>
      </w:r>
      <w:bookmarkEnd w:id="3"/>
    </w:p>
    <w:p w:rsidR="0062097A" w:rsidRPr="00913E85" w:rsidRDefault="0062097A" w:rsidP="006A4D70">
      <w:pPr>
        <w:rPr>
          <w:sz w:val="24"/>
          <w:lang w:val="en-US"/>
        </w:rPr>
      </w:pPr>
      <w:r w:rsidRPr="00913E85">
        <w:rPr>
          <w:sz w:val="24"/>
          <w:lang w:val="en-US"/>
        </w:rPr>
        <w:t>Start AutoPrint Pro en click op</w:t>
      </w:r>
      <w:r w:rsidR="00AD7155" w:rsidRPr="00913E85">
        <w:rPr>
          <w:sz w:val="24"/>
          <w:lang w:val="en-US"/>
        </w:rPr>
        <w:t xml:space="preserve"> de tab</w:t>
      </w:r>
      <w:r w:rsidRPr="00913E85">
        <w:rPr>
          <w:sz w:val="24"/>
          <w:lang w:val="en-US"/>
        </w:rPr>
        <w:t xml:space="preserve"> </w:t>
      </w:r>
      <w:r w:rsidR="00AD7155" w:rsidRPr="00913E85">
        <w:rPr>
          <w:sz w:val="24"/>
          <w:lang w:val="en-US"/>
        </w:rPr>
        <w:t>‘Print channel settings’.</w:t>
      </w:r>
    </w:p>
    <w:p w:rsidR="00E27660" w:rsidRPr="00E27660" w:rsidRDefault="00E27660" w:rsidP="006A4D70">
      <w:pPr>
        <w:rPr>
          <w:sz w:val="24"/>
        </w:rPr>
      </w:pPr>
      <w:r w:rsidRPr="00E27660">
        <w:rPr>
          <w:sz w:val="24"/>
        </w:rPr>
        <w:t>Klik op ‘Create new channel’ om een nieuwe print channel toe te voegen.</w:t>
      </w:r>
    </w:p>
    <w:p w:rsidR="00AD7155" w:rsidRDefault="00AD7155" w:rsidP="006A4D70">
      <w:pPr>
        <w:rPr>
          <w:sz w:val="24"/>
        </w:rPr>
      </w:pPr>
      <w:r>
        <w:rPr>
          <w:sz w:val="24"/>
        </w:rPr>
        <w:t>Klik op STEP 1 en selecteer C:\Kega\Autoprint\normal</w:t>
      </w:r>
    </w:p>
    <w:p w:rsidR="00AD7155" w:rsidRDefault="00FC1D6D" w:rsidP="006A4D70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 wp14:anchorId="2E197AC9" wp14:editId="22884F6E">
            <wp:extent cx="5760720" cy="43275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02 Apr. 16 16.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D" w:rsidRDefault="00FC1D6D">
      <w:pPr>
        <w:rPr>
          <w:sz w:val="24"/>
        </w:rPr>
      </w:pPr>
      <w:r>
        <w:rPr>
          <w:sz w:val="24"/>
        </w:rPr>
        <w:br w:type="page"/>
      </w:r>
    </w:p>
    <w:p w:rsidR="00AD7155" w:rsidRDefault="00AD7155" w:rsidP="006A4D70">
      <w:pPr>
        <w:rPr>
          <w:sz w:val="24"/>
        </w:rPr>
      </w:pPr>
      <w:r>
        <w:rPr>
          <w:sz w:val="24"/>
        </w:rPr>
        <w:lastRenderedPageBreak/>
        <w:t>Klik op STEP 2 en selecteer de gewenste printer.</w:t>
      </w:r>
    </w:p>
    <w:p w:rsidR="00FC1D6D" w:rsidRDefault="00FC1D6D" w:rsidP="006A4D70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 wp14:anchorId="625C03B4" wp14:editId="7F06FAEF">
            <wp:extent cx="5760720" cy="422084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03 Apr. 16 16.2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D" w:rsidRDefault="00FC1D6D" w:rsidP="006A4D70">
      <w:pPr>
        <w:rPr>
          <w:sz w:val="24"/>
        </w:rPr>
      </w:pPr>
      <w:r>
        <w:rPr>
          <w:sz w:val="24"/>
        </w:rPr>
        <w:t>Evt. kunnen er via de knop ‘Special driver settings…’ aanvullende instellingen voor de printer geselecteerd worden (zoals Lade</w:t>
      </w:r>
      <w:r w:rsidR="00E27660">
        <w:rPr>
          <w:sz w:val="24"/>
        </w:rPr>
        <w:t xml:space="preserve"> selectie</w:t>
      </w:r>
      <w:r>
        <w:rPr>
          <w:sz w:val="24"/>
        </w:rPr>
        <w:t>)</w:t>
      </w:r>
      <w:r w:rsidR="00E27660">
        <w:rPr>
          <w:sz w:val="24"/>
        </w:rPr>
        <w:t>.</w:t>
      </w:r>
    </w:p>
    <w:p w:rsidR="00E27660" w:rsidRDefault="00BE7567" w:rsidP="006A4D70">
      <w:pPr>
        <w:rPr>
          <w:sz w:val="24"/>
        </w:rPr>
      </w:pPr>
      <w:r>
        <w:rPr>
          <w:sz w:val="24"/>
        </w:rPr>
        <w:t>Selecteer lade 1.</w:t>
      </w:r>
      <w:r>
        <w:rPr>
          <w:sz w:val="24"/>
        </w:rPr>
        <w:br/>
      </w:r>
      <w:r w:rsidRPr="00580136">
        <w:rPr>
          <w:sz w:val="18"/>
        </w:rPr>
        <w:t>* Dit kan ook een andere lade zijn, afhankelijk van uw printer &amp; configuratie.</w:t>
      </w:r>
      <w:r w:rsidR="00E27660">
        <w:rPr>
          <w:noProof/>
          <w:sz w:val="24"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2546985" cy="3486150"/>
            <wp:effectExtent l="0" t="0" r="5715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03b Apr. 16 16.2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7567" w:rsidRDefault="00BE7567">
      <w:pPr>
        <w:rPr>
          <w:sz w:val="24"/>
        </w:rPr>
      </w:pPr>
      <w:r>
        <w:rPr>
          <w:sz w:val="24"/>
        </w:rPr>
        <w:br w:type="page"/>
      </w:r>
    </w:p>
    <w:p w:rsidR="00AD7155" w:rsidRDefault="00E27660" w:rsidP="006A4D70">
      <w:pPr>
        <w:rPr>
          <w:sz w:val="24"/>
        </w:rPr>
      </w:pPr>
      <w:r>
        <w:rPr>
          <w:sz w:val="24"/>
        </w:rPr>
        <w:lastRenderedPageBreak/>
        <w:t>Klik op STEP 3 (optioneel) en selecteer wat te doen met verwerkte bestanden.</w:t>
      </w:r>
    </w:p>
    <w:p w:rsidR="00E27660" w:rsidRDefault="00E27660" w:rsidP="006A4D70">
      <w:pPr>
        <w:rPr>
          <w:sz w:val="24"/>
        </w:rPr>
      </w:pPr>
      <w:r>
        <w:rPr>
          <w:sz w:val="24"/>
        </w:rPr>
        <w:t>Vergeet niet op ‘Save changes’ te drukken.</w:t>
      </w:r>
    </w:p>
    <w:p w:rsidR="00E27660" w:rsidRDefault="00E27660" w:rsidP="006A4D70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 wp14:anchorId="6A6BA3D6" wp14:editId="3E794B0B">
            <wp:extent cx="981075" cy="2476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-changes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921">
        <w:rPr>
          <w:sz w:val="24"/>
        </w:rPr>
        <w:br/>
      </w:r>
    </w:p>
    <w:p w:rsidR="00E27660" w:rsidRDefault="00E27660" w:rsidP="006A4D70">
      <w:pPr>
        <w:rPr>
          <w:sz w:val="24"/>
        </w:rPr>
      </w:pPr>
      <w:r>
        <w:rPr>
          <w:sz w:val="24"/>
        </w:rPr>
        <w:t>Herhaal alle stappen nogmaals voor het toevoegen van een 2</w:t>
      </w:r>
      <w:r w:rsidRPr="00E27660">
        <w:rPr>
          <w:sz w:val="24"/>
          <w:vertAlign w:val="superscript"/>
        </w:rPr>
        <w:t>e</w:t>
      </w:r>
      <w:r>
        <w:rPr>
          <w:sz w:val="24"/>
        </w:rPr>
        <w:t xml:space="preserve"> print channel t.b.v. </w:t>
      </w:r>
      <w:r w:rsidRPr="00307921">
        <w:rPr>
          <w:b/>
          <w:sz w:val="24"/>
          <w:u w:val="single"/>
        </w:rPr>
        <w:t>stickers</w:t>
      </w:r>
      <w:r>
        <w:rPr>
          <w:sz w:val="24"/>
        </w:rPr>
        <w:t>.</w:t>
      </w:r>
    </w:p>
    <w:p w:rsidR="0062097A" w:rsidRDefault="00E27660" w:rsidP="006A4D70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 wp14:anchorId="4E40B9F7" wp14:editId="242B11D2">
            <wp:extent cx="5448300" cy="36449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04 Apr. 16 16.2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60" w:rsidRDefault="00E27660" w:rsidP="006A4D70">
      <w:pPr>
        <w:rPr>
          <w:sz w:val="24"/>
        </w:rPr>
      </w:pPr>
      <w:r>
        <w:rPr>
          <w:sz w:val="24"/>
        </w:rPr>
        <w:t>Selecteer de sticker map.</w:t>
      </w:r>
    </w:p>
    <w:p w:rsidR="006D3DA6" w:rsidRDefault="00E27660" w:rsidP="006A4D70">
      <w:pPr>
        <w:rPr>
          <w:sz w:val="24"/>
        </w:rPr>
      </w:pPr>
      <w:r>
        <w:rPr>
          <w:sz w:val="24"/>
        </w:rPr>
        <w:t xml:space="preserve">En stel bij het aanmaken van de printer </w:t>
      </w:r>
      <w:r w:rsidR="00894002">
        <w:rPr>
          <w:sz w:val="24"/>
        </w:rPr>
        <w:t xml:space="preserve">via ‘Special driver settings…’ </w:t>
      </w:r>
      <w:r>
        <w:rPr>
          <w:sz w:val="24"/>
        </w:rPr>
        <w:t>lade 2 in.</w:t>
      </w:r>
      <w:r w:rsidR="006D3DA6">
        <w:rPr>
          <w:sz w:val="24"/>
        </w:rPr>
        <w:br/>
      </w:r>
      <w:r w:rsidR="006D3DA6" w:rsidRPr="00580136">
        <w:rPr>
          <w:sz w:val="18"/>
        </w:rPr>
        <w:t>* Dit kan ook een andere lade zijn, afhankelijk van uw printer &amp; configuratie.</w:t>
      </w:r>
    </w:p>
    <w:p w:rsidR="00E27660" w:rsidRDefault="00E27660" w:rsidP="006A4D70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 wp14:anchorId="23577E02" wp14:editId="6E89C899">
            <wp:extent cx="2600325" cy="1372394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05 Apr. 16 16.2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88" cy="137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02" w:rsidRDefault="00894002" w:rsidP="00894002">
      <w:pPr>
        <w:rPr>
          <w:sz w:val="24"/>
        </w:rPr>
      </w:pPr>
    </w:p>
    <w:p w:rsidR="00894002" w:rsidRPr="00894002" w:rsidRDefault="00894002" w:rsidP="00894002">
      <w:pPr>
        <w:rPr>
          <w:i/>
          <w:sz w:val="20"/>
        </w:rPr>
      </w:pPr>
      <w:r w:rsidRPr="00894002">
        <w:rPr>
          <w:i/>
          <w:sz w:val="20"/>
        </w:rPr>
        <w:t>* Testen ‘print channels’</w:t>
      </w:r>
      <w:r w:rsidRPr="00894002">
        <w:rPr>
          <w:i/>
          <w:sz w:val="20"/>
        </w:rPr>
        <w:br/>
        <w:t xml:space="preserve">Klik op een channel en op de knop ‘Test PDF </w:t>
      </w:r>
      <w:proofErr w:type="spellStart"/>
      <w:r w:rsidRPr="00894002">
        <w:rPr>
          <w:i/>
          <w:sz w:val="20"/>
        </w:rPr>
        <w:t>printout</w:t>
      </w:r>
      <w:proofErr w:type="spellEnd"/>
      <w:r w:rsidRPr="00894002">
        <w:rPr>
          <w:i/>
          <w:sz w:val="20"/>
        </w:rPr>
        <w:t>’</w:t>
      </w:r>
      <w:r>
        <w:rPr>
          <w:i/>
          <w:sz w:val="20"/>
        </w:rPr>
        <w:t xml:space="preserve"> om te zien of de PDF op de juiste manier </w:t>
      </w:r>
      <w:r w:rsidR="00130A2F">
        <w:rPr>
          <w:i/>
          <w:sz w:val="20"/>
        </w:rPr>
        <w:t>verwerkt</w:t>
      </w:r>
      <w:r w:rsidR="001816C3">
        <w:rPr>
          <w:i/>
          <w:sz w:val="20"/>
        </w:rPr>
        <w:t xml:space="preserve"> </w:t>
      </w:r>
      <w:r>
        <w:rPr>
          <w:i/>
          <w:sz w:val="20"/>
        </w:rPr>
        <w:t>wordt</w:t>
      </w:r>
      <w:r w:rsidRPr="00894002">
        <w:rPr>
          <w:i/>
          <w:sz w:val="20"/>
        </w:rPr>
        <w:t>.</w:t>
      </w:r>
    </w:p>
    <w:p w:rsidR="0089128F" w:rsidRDefault="0089128F">
      <w:pPr>
        <w:rPr>
          <w:sz w:val="24"/>
        </w:rPr>
      </w:pPr>
      <w:r>
        <w:rPr>
          <w:sz w:val="24"/>
        </w:rPr>
        <w:br w:type="page"/>
      </w:r>
    </w:p>
    <w:p w:rsidR="001475B6" w:rsidRDefault="001475B6" w:rsidP="0046546C">
      <w:pPr>
        <w:pStyle w:val="Kop1"/>
      </w:pPr>
      <w:bookmarkStart w:id="4" w:name="_Toc323212835"/>
      <w:r>
        <w:lastRenderedPageBreak/>
        <w:t>Licentie (per installatie)</w:t>
      </w:r>
      <w:bookmarkEnd w:id="4"/>
    </w:p>
    <w:p w:rsidR="001475B6" w:rsidRDefault="001475B6">
      <w:pPr>
        <w:rPr>
          <w:sz w:val="24"/>
        </w:rPr>
      </w:pPr>
      <w:r>
        <w:rPr>
          <w:sz w:val="24"/>
        </w:rPr>
        <w:t>Ga naar de tab “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window</w:t>
      </w:r>
      <w:proofErr w:type="spellEnd"/>
      <w:r>
        <w:rPr>
          <w:sz w:val="24"/>
        </w:rPr>
        <w:t xml:space="preserve">”, en klik op </w:t>
      </w:r>
      <w:proofErr w:type="spellStart"/>
      <w:r w:rsidRPr="001475B6">
        <w:rPr>
          <w:sz w:val="24"/>
          <w:u w:val="single"/>
        </w:rPr>
        <w:t>About</w:t>
      </w:r>
      <w:proofErr w:type="spellEnd"/>
      <w:r w:rsidRPr="001475B6">
        <w:rPr>
          <w:sz w:val="24"/>
          <w:u w:val="single"/>
        </w:rPr>
        <w:t xml:space="preserve"> </w:t>
      </w:r>
      <w:proofErr w:type="spellStart"/>
      <w:r w:rsidRPr="001475B6">
        <w:rPr>
          <w:sz w:val="24"/>
          <w:u w:val="single"/>
        </w:rPr>
        <w:t>and</w:t>
      </w:r>
      <w:proofErr w:type="spellEnd"/>
      <w:r w:rsidRPr="001475B6">
        <w:rPr>
          <w:sz w:val="24"/>
          <w:u w:val="single"/>
        </w:rPr>
        <w:t xml:space="preserve"> </w:t>
      </w:r>
      <w:proofErr w:type="spellStart"/>
      <w:r w:rsidRPr="001475B6">
        <w:rPr>
          <w:sz w:val="24"/>
          <w:u w:val="single"/>
        </w:rPr>
        <w:t>Registration</w:t>
      </w:r>
      <w:proofErr w:type="spellEnd"/>
      <w:r>
        <w:rPr>
          <w:sz w:val="24"/>
        </w:rPr>
        <w:t>.</w:t>
      </w:r>
    </w:p>
    <w:p w:rsidR="00AC5A0B" w:rsidRDefault="00A03EB7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 wp14:anchorId="412F5701" wp14:editId="50299F06">
            <wp:extent cx="2600325" cy="1716638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cenc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428" cy="172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B7" w:rsidRDefault="00A03EB7">
      <w:pPr>
        <w:rPr>
          <w:sz w:val="24"/>
        </w:rPr>
      </w:pPr>
      <w:r>
        <w:rPr>
          <w:sz w:val="24"/>
        </w:rPr>
        <w:t xml:space="preserve">Vul de benodigde licentie gegevens in </w:t>
      </w:r>
      <w:r w:rsidRPr="00A03EB7">
        <w:rPr>
          <w:sz w:val="20"/>
        </w:rPr>
        <w:t>(zonder deze gegevens stopt het programma na 25 prints)</w:t>
      </w:r>
      <w:r>
        <w:rPr>
          <w:sz w:val="24"/>
        </w:rPr>
        <w:t>.</w:t>
      </w:r>
    </w:p>
    <w:p w:rsidR="00A03EB7" w:rsidRDefault="00A03EB7" w:rsidP="00894002">
      <w:pPr>
        <w:rPr>
          <w:sz w:val="24"/>
          <w:u w:val="single"/>
        </w:rPr>
      </w:pPr>
    </w:p>
    <w:p w:rsidR="002F3F93" w:rsidRDefault="002F3F93" w:rsidP="0046546C">
      <w:pPr>
        <w:pStyle w:val="Kop1"/>
      </w:pPr>
      <w:bookmarkStart w:id="5" w:name="_Toc323212836"/>
      <w:r>
        <w:t>Starten van channel scanning (print verwerking)</w:t>
      </w:r>
      <w:bookmarkEnd w:id="5"/>
    </w:p>
    <w:p w:rsidR="0089128F" w:rsidRDefault="006417CB" w:rsidP="00894002">
      <w:pPr>
        <w:rPr>
          <w:sz w:val="24"/>
        </w:rPr>
      </w:pPr>
      <w:r>
        <w:rPr>
          <w:sz w:val="24"/>
        </w:rPr>
        <w:t xml:space="preserve">Ga naar de tab </w:t>
      </w:r>
      <w:r w:rsidR="000937F3">
        <w:rPr>
          <w:sz w:val="24"/>
        </w:rPr>
        <w:t>“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window</w:t>
      </w:r>
      <w:proofErr w:type="spellEnd"/>
      <w:r w:rsidR="000937F3">
        <w:rPr>
          <w:sz w:val="24"/>
        </w:rPr>
        <w:t>”</w:t>
      </w:r>
      <w:r>
        <w:rPr>
          <w:sz w:val="24"/>
        </w:rPr>
        <w:t>, hier zie je wat log informatie m.b.t. de print channels.</w:t>
      </w:r>
    </w:p>
    <w:p w:rsidR="006417CB" w:rsidRDefault="006417CB" w:rsidP="00894002">
      <w:pPr>
        <w:rPr>
          <w:sz w:val="24"/>
        </w:rPr>
      </w:pPr>
      <w:r>
        <w:rPr>
          <w:sz w:val="24"/>
        </w:rPr>
        <w:t xml:space="preserve">Klik op </w:t>
      </w:r>
      <w:r w:rsidR="000937F3">
        <w:rPr>
          <w:sz w:val="24"/>
        </w:rPr>
        <w:t>“Start scanning”, AutoPrint Pro zal nu elke 10sec de print channels scannen.</w:t>
      </w:r>
    </w:p>
    <w:p w:rsidR="000937F3" w:rsidRDefault="000937F3" w:rsidP="00894002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 wp14:anchorId="652977F1" wp14:editId="02EB528A">
            <wp:extent cx="1209675" cy="342900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5B6" w:rsidRPr="002F3F93" w:rsidRDefault="001475B6" w:rsidP="00894002">
      <w:pPr>
        <w:rPr>
          <w:sz w:val="24"/>
        </w:rPr>
      </w:pPr>
    </w:p>
    <w:p w:rsidR="0089128F" w:rsidRPr="0089128F" w:rsidRDefault="0089128F" w:rsidP="0046546C">
      <w:pPr>
        <w:pStyle w:val="Kop1"/>
      </w:pPr>
      <w:bookmarkStart w:id="6" w:name="_Toc323212837"/>
      <w:r w:rsidRPr="0089128F">
        <w:t>Windows service</w:t>
      </w:r>
      <w:bookmarkEnd w:id="6"/>
    </w:p>
    <w:p w:rsidR="0089128F" w:rsidRDefault="0089128F" w:rsidP="00894002">
      <w:pPr>
        <w:rPr>
          <w:sz w:val="24"/>
        </w:rPr>
      </w:pPr>
      <w:r>
        <w:rPr>
          <w:sz w:val="24"/>
        </w:rPr>
        <w:t>AutoPrint Pro kan worden geinstalleer als Windows service.</w:t>
      </w:r>
    </w:p>
    <w:p w:rsidR="0089128F" w:rsidRDefault="0089128F" w:rsidP="00894002">
      <w:pPr>
        <w:rPr>
          <w:sz w:val="24"/>
        </w:rPr>
      </w:pPr>
      <w:r>
        <w:rPr>
          <w:sz w:val="24"/>
        </w:rPr>
        <w:t>Ga naar de tab ‘General setup’ en Win32 service.</w:t>
      </w:r>
    </w:p>
    <w:p w:rsidR="006417CB" w:rsidRDefault="006417CB" w:rsidP="00894002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 wp14:anchorId="1DEF39FB" wp14:editId="7D9008BA">
            <wp:extent cx="4324350" cy="1748902"/>
            <wp:effectExtent l="0" t="0" r="0" b="381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08 Apr. 16 16.2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920" cy="17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8F" w:rsidRDefault="0089128F" w:rsidP="00894002">
      <w:pPr>
        <w:rPr>
          <w:sz w:val="24"/>
        </w:rPr>
      </w:pPr>
      <w:r>
        <w:rPr>
          <w:sz w:val="24"/>
        </w:rPr>
        <w:t xml:space="preserve">Vul hier een (lokaal) account met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rechten in en klik op “</w:t>
      </w:r>
      <w:proofErr w:type="spellStart"/>
      <w:r>
        <w:rPr>
          <w:sz w:val="24"/>
        </w:rPr>
        <w:t>Install</w:t>
      </w:r>
      <w:proofErr w:type="spellEnd"/>
      <w:r>
        <w:rPr>
          <w:sz w:val="24"/>
        </w:rPr>
        <w:t xml:space="preserve"> service”.</w:t>
      </w:r>
    </w:p>
    <w:p w:rsidR="0089128F" w:rsidRDefault="0089128F" w:rsidP="00894002">
      <w:pPr>
        <w:rPr>
          <w:sz w:val="24"/>
        </w:rPr>
      </w:pPr>
      <w:r>
        <w:rPr>
          <w:sz w:val="24"/>
        </w:rPr>
        <w:t>Vanaf nu zal AutoPrint Pro op de achtergrond draaien en kan de applicatie worden gestart om wijzigingen te maken aan de print channels.</w:t>
      </w:r>
    </w:p>
    <w:p w:rsidR="00894002" w:rsidRPr="00894002" w:rsidRDefault="00894002" w:rsidP="0046546C">
      <w:pPr>
        <w:pStyle w:val="Kop1"/>
      </w:pPr>
      <w:bookmarkStart w:id="7" w:name="_Toc323212838"/>
      <w:r w:rsidRPr="00894002">
        <w:lastRenderedPageBreak/>
        <w:t xml:space="preserve">ActiveX / </w:t>
      </w:r>
      <w:proofErr w:type="spellStart"/>
      <w:r w:rsidR="0089128F" w:rsidRPr="0089128F">
        <w:t>UniversalXPConnect</w:t>
      </w:r>
      <w:bookmarkEnd w:id="7"/>
      <w:proofErr w:type="spellEnd"/>
    </w:p>
    <w:p w:rsidR="00894002" w:rsidRDefault="00894002" w:rsidP="00894002">
      <w:pPr>
        <w:rPr>
          <w:sz w:val="24"/>
        </w:rPr>
      </w:pPr>
      <w:r>
        <w:rPr>
          <w:sz w:val="24"/>
        </w:rPr>
        <w:t xml:space="preserve">Om vanuit </w:t>
      </w:r>
      <w:proofErr w:type="spellStart"/>
      <w:r>
        <w:rPr>
          <w:sz w:val="24"/>
        </w:rPr>
        <w:t>Magento</w:t>
      </w:r>
      <w:proofErr w:type="spellEnd"/>
      <w:r>
        <w:rPr>
          <w:sz w:val="24"/>
        </w:rPr>
        <w:t xml:space="preserve"> gebruik te kunnen maken van het automatisch downloaden van de PDF bestanden dienen er in de browser een aantal instellingen te worden aangepast.</w:t>
      </w:r>
    </w:p>
    <w:p w:rsidR="00894002" w:rsidRPr="0046546C" w:rsidRDefault="00894002" w:rsidP="0046546C">
      <w:pPr>
        <w:pStyle w:val="Kop2"/>
      </w:pPr>
      <w:bookmarkStart w:id="8" w:name="_Toc323212839"/>
      <w:r w:rsidRPr="0046546C">
        <w:t>Firefox</w:t>
      </w:r>
      <w:bookmarkEnd w:id="8"/>
    </w:p>
    <w:p w:rsidR="00894002" w:rsidRDefault="0089128F" w:rsidP="00894002">
      <w:pPr>
        <w:rPr>
          <w:sz w:val="24"/>
        </w:rPr>
      </w:pPr>
      <w:r>
        <w:rPr>
          <w:sz w:val="24"/>
        </w:rPr>
        <w:t xml:space="preserve">Als je voor het eerst een PDF download aanklikt in </w:t>
      </w:r>
      <w:proofErr w:type="spellStart"/>
      <w:r>
        <w:rPr>
          <w:sz w:val="24"/>
        </w:rPr>
        <w:t>Magento</w:t>
      </w:r>
      <w:proofErr w:type="spellEnd"/>
      <w:r>
        <w:rPr>
          <w:sz w:val="24"/>
        </w:rPr>
        <w:t xml:space="preserve"> (terwijl </w:t>
      </w:r>
      <w:proofErr w:type="spellStart"/>
      <w:r>
        <w:rPr>
          <w:sz w:val="24"/>
        </w:rPr>
        <w:t>Autoprint</w:t>
      </w:r>
      <w:proofErr w:type="spellEnd"/>
      <w:r>
        <w:rPr>
          <w:sz w:val="24"/>
        </w:rPr>
        <w:t xml:space="preserve"> actief is voor je user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) dan krijg je de volgende melding:</w:t>
      </w:r>
    </w:p>
    <w:p w:rsidR="0089128F" w:rsidRDefault="0089128F" w:rsidP="00894002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 wp14:anchorId="7DF8C352" wp14:editId="4B6A0CD6">
            <wp:extent cx="5391150" cy="13716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alXPConnect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8F" w:rsidRDefault="0089128F" w:rsidP="00894002">
      <w:pPr>
        <w:rPr>
          <w:sz w:val="24"/>
        </w:rPr>
      </w:pPr>
      <w:r>
        <w:rPr>
          <w:sz w:val="24"/>
        </w:rPr>
        <w:t>Type nu in de adresbalk “</w:t>
      </w:r>
      <w:proofErr w:type="spellStart"/>
      <w:r>
        <w:rPr>
          <w:sz w:val="24"/>
        </w:rPr>
        <w:t>about:config</w:t>
      </w:r>
      <w:proofErr w:type="spellEnd"/>
      <w:r>
        <w:rPr>
          <w:sz w:val="24"/>
        </w:rPr>
        <w:t xml:space="preserve">”, zeg dat je voorzichtig zult zijn en zoek naar: </w:t>
      </w:r>
      <w:r w:rsidRPr="0089128F">
        <w:rPr>
          <w:sz w:val="24"/>
        </w:rPr>
        <w:t>“</w:t>
      </w:r>
      <w:proofErr w:type="spellStart"/>
      <w:r w:rsidRPr="0089128F">
        <w:rPr>
          <w:sz w:val="24"/>
        </w:rPr>
        <w:t>signed.applets.codebase_principal_support</w:t>
      </w:r>
      <w:proofErr w:type="spellEnd"/>
      <w:r w:rsidRPr="0089128F">
        <w:rPr>
          <w:sz w:val="24"/>
        </w:rPr>
        <w:t>”</w:t>
      </w:r>
    </w:p>
    <w:p w:rsidR="0089128F" w:rsidRDefault="0089128F" w:rsidP="00894002">
      <w:pPr>
        <w:rPr>
          <w:sz w:val="24"/>
        </w:rPr>
      </w:pPr>
      <w:r>
        <w:rPr>
          <w:sz w:val="24"/>
        </w:rPr>
        <w:t xml:space="preserve">Dubbelklik op de regel zodat de waarde op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 xml:space="preserve"> komt te staan.</w:t>
      </w:r>
    </w:p>
    <w:p w:rsidR="0089128F" w:rsidRDefault="0089128F" w:rsidP="00894002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 wp14:anchorId="3E7B44E2" wp14:editId="1A0E7576">
            <wp:extent cx="5760720" cy="192532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alXPConnect-true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8F" w:rsidRDefault="0089128F" w:rsidP="00894002">
      <w:pPr>
        <w:rPr>
          <w:sz w:val="24"/>
        </w:rPr>
      </w:pPr>
    </w:p>
    <w:p w:rsidR="0089128F" w:rsidRDefault="0089128F" w:rsidP="00894002">
      <w:pPr>
        <w:rPr>
          <w:sz w:val="24"/>
        </w:rPr>
      </w:pPr>
      <w:r>
        <w:rPr>
          <w:sz w:val="24"/>
        </w:rPr>
        <w:t xml:space="preserve">Bij de volgende PDF download zal automatisch het FTP script </w:t>
      </w:r>
      <w:r w:rsidRPr="00AD7155">
        <w:rPr>
          <w:sz w:val="18"/>
        </w:rPr>
        <w:t>(C:\</w:t>
      </w:r>
      <w:proofErr w:type="spellStart"/>
      <w:r w:rsidRPr="00AD7155">
        <w:rPr>
          <w:sz w:val="18"/>
        </w:rPr>
        <w:t>Kega</w:t>
      </w:r>
      <w:proofErr w:type="spellEnd"/>
      <w:r w:rsidRPr="00AD7155">
        <w:rPr>
          <w:sz w:val="18"/>
        </w:rPr>
        <w:t>\checkAutoprint.cmd)</w:t>
      </w:r>
      <w:r>
        <w:rPr>
          <w:sz w:val="18"/>
        </w:rPr>
        <w:t xml:space="preserve"> </w:t>
      </w:r>
      <w:r>
        <w:rPr>
          <w:sz w:val="24"/>
        </w:rPr>
        <w:t>worden uitgevoerd. Waarna AutoPrint Pro de PDF zal oppakken en printen.</w:t>
      </w:r>
    </w:p>
    <w:p w:rsidR="0089128F" w:rsidRDefault="0089128F">
      <w:pPr>
        <w:rPr>
          <w:i/>
          <w:sz w:val="24"/>
        </w:rPr>
      </w:pPr>
      <w:r>
        <w:rPr>
          <w:i/>
          <w:sz w:val="24"/>
        </w:rPr>
        <w:br w:type="page"/>
      </w:r>
    </w:p>
    <w:p w:rsidR="00071049" w:rsidRPr="00A03EB7" w:rsidRDefault="00894002" w:rsidP="0046546C">
      <w:pPr>
        <w:pStyle w:val="Kop2"/>
      </w:pPr>
      <w:bookmarkStart w:id="9" w:name="_Toc323212840"/>
      <w:r w:rsidRPr="00A03EB7">
        <w:lastRenderedPageBreak/>
        <w:t>Internet Explorer</w:t>
      </w:r>
      <w:bookmarkEnd w:id="9"/>
    </w:p>
    <w:p w:rsidR="00071049" w:rsidRDefault="00071049" w:rsidP="00894002">
      <w:pPr>
        <w:rPr>
          <w:sz w:val="24"/>
        </w:rPr>
      </w:pPr>
      <w:r>
        <w:rPr>
          <w:sz w:val="24"/>
        </w:rPr>
        <w:t>Ga naar menu, Extra, Internetopties.</w:t>
      </w:r>
    </w:p>
    <w:p w:rsidR="00071049" w:rsidRDefault="00071049" w:rsidP="00894002">
      <w:pPr>
        <w:rPr>
          <w:sz w:val="24"/>
        </w:rPr>
      </w:pPr>
      <w:r>
        <w:rPr>
          <w:sz w:val="24"/>
        </w:rPr>
        <w:t>Tabblad beveiliging, Vertrouwde websites en dan de knop “Websites”.</w:t>
      </w:r>
      <w:r>
        <w:rPr>
          <w:sz w:val="24"/>
        </w:rPr>
        <w:br/>
        <w:t xml:space="preserve">Voeg de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van de </w:t>
      </w:r>
      <w:proofErr w:type="spellStart"/>
      <w:r>
        <w:rPr>
          <w:sz w:val="24"/>
        </w:rPr>
        <w:t>Magento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webshop</w:t>
      </w:r>
      <w:proofErr w:type="spellEnd"/>
      <w:r>
        <w:rPr>
          <w:sz w:val="24"/>
        </w:rPr>
        <w:t xml:space="preserve"> toe </w:t>
      </w:r>
      <w:r w:rsidRPr="00071049">
        <w:rPr>
          <w:sz w:val="20"/>
        </w:rPr>
        <w:t>(indien geen https, vinkje uitzetten)</w:t>
      </w:r>
      <w:r>
        <w:rPr>
          <w:sz w:val="24"/>
        </w:rPr>
        <w:t>.</w:t>
      </w:r>
    </w:p>
    <w:p w:rsidR="00894002" w:rsidRDefault="00071049" w:rsidP="00894002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>
            <wp:extent cx="5760720" cy="4391025"/>
            <wp:effectExtent l="0" t="0" r="0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opties-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49" w:rsidRDefault="00071049" w:rsidP="00894002">
      <w:pPr>
        <w:rPr>
          <w:sz w:val="24"/>
        </w:rPr>
      </w:pPr>
      <w:r>
        <w:rPr>
          <w:sz w:val="24"/>
        </w:rPr>
        <w:t xml:space="preserve">Nadat de </w:t>
      </w:r>
      <w:proofErr w:type="spellStart"/>
      <w:r>
        <w:rPr>
          <w:sz w:val="24"/>
        </w:rPr>
        <w:t>Magento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is toegevoegd, dan op sluiten drukken.</w:t>
      </w:r>
    </w:p>
    <w:p w:rsidR="00071049" w:rsidRDefault="00071049">
      <w:pPr>
        <w:rPr>
          <w:sz w:val="24"/>
        </w:rPr>
      </w:pPr>
      <w:r>
        <w:rPr>
          <w:sz w:val="24"/>
        </w:rPr>
        <w:br w:type="page"/>
      </w:r>
    </w:p>
    <w:p w:rsidR="00071049" w:rsidRDefault="00071049" w:rsidP="00894002">
      <w:pPr>
        <w:rPr>
          <w:sz w:val="24"/>
        </w:rPr>
      </w:pPr>
      <w:r>
        <w:rPr>
          <w:sz w:val="24"/>
        </w:rPr>
        <w:lastRenderedPageBreak/>
        <w:t>Nu dient ActiveX nog geactiveerd te worden, dit gaat als volgt:</w:t>
      </w:r>
    </w:p>
    <w:p w:rsidR="00071049" w:rsidRDefault="00071049" w:rsidP="00894002">
      <w:pPr>
        <w:rPr>
          <w:sz w:val="24"/>
        </w:rPr>
      </w:pPr>
      <w:r>
        <w:rPr>
          <w:sz w:val="24"/>
        </w:rPr>
        <w:t>Klik op “Aangepast niveau…” en zet de ActiveX opties op ingeschakeld.</w:t>
      </w:r>
    </w:p>
    <w:p w:rsidR="00071049" w:rsidRDefault="00071049" w:rsidP="00894002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>
            <wp:extent cx="5760720" cy="407987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opties-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49" w:rsidRDefault="00071049" w:rsidP="00894002">
      <w:pPr>
        <w:rPr>
          <w:sz w:val="24"/>
        </w:rPr>
      </w:pPr>
      <w:r>
        <w:rPr>
          <w:sz w:val="24"/>
        </w:rPr>
        <w:t>Dan op OK drukken om het venster te sluiten.</w:t>
      </w:r>
      <w:r>
        <w:rPr>
          <w:sz w:val="24"/>
        </w:rPr>
        <w:br/>
        <w:t>En nogmaals op OK  om de Internetopties af te sluiten.</w:t>
      </w:r>
    </w:p>
    <w:p w:rsidR="00894002" w:rsidRDefault="00894002">
      <w:pPr>
        <w:rPr>
          <w:sz w:val="24"/>
        </w:rPr>
      </w:pPr>
    </w:p>
    <w:p w:rsidR="00894002" w:rsidRPr="00894002" w:rsidRDefault="00894002" w:rsidP="006A4D70">
      <w:pPr>
        <w:rPr>
          <w:sz w:val="24"/>
        </w:rPr>
      </w:pPr>
    </w:p>
    <w:sectPr w:rsidR="00894002" w:rsidRPr="00894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70"/>
    <w:rsid w:val="000612D1"/>
    <w:rsid w:val="00071049"/>
    <w:rsid w:val="000861F9"/>
    <w:rsid w:val="000937F3"/>
    <w:rsid w:val="00130A2F"/>
    <w:rsid w:val="001475B6"/>
    <w:rsid w:val="001816C3"/>
    <w:rsid w:val="00296C90"/>
    <w:rsid w:val="002F3F93"/>
    <w:rsid w:val="00307921"/>
    <w:rsid w:val="00345F0A"/>
    <w:rsid w:val="0046546C"/>
    <w:rsid w:val="004852CE"/>
    <w:rsid w:val="0062097A"/>
    <w:rsid w:val="006417CB"/>
    <w:rsid w:val="006A4D70"/>
    <w:rsid w:val="006D3DA6"/>
    <w:rsid w:val="007B52DB"/>
    <w:rsid w:val="0089128F"/>
    <w:rsid w:val="00894002"/>
    <w:rsid w:val="008C73F2"/>
    <w:rsid w:val="00913E85"/>
    <w:rsid w:val="00A03EB7"/>
    <w:rsid w:val="00AC5A0B"/>
    <w:rsid w:val="00AD7155"/>
    <w:rsid w:val="00BA13D6"/>
    <w:rsid w:val="00BE7567"/>
    <w:rsid w:val="00E27660"/>
    <w:rsid w:val="00E63EFA"/>
    <w:rsid w:val="00FC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546C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color w:val="404040" w:themeColor="text1" w:themeTint="BF"/>
      <w:sz w:val="28"/>
      <w:szCs w:val="28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6546C"/>
    <w:pPr>
      <w:keepNext/>
      <w:keepLines/>
      <w:spacing w:before="200" w:after="0"/>
      <w:outlineLvl w:val="1"/>
    </w:pPr>
    <w:rPr>
      <w:rFonts w:ascii="Calibri" w:eastAsiaTheme="majorEastAsia" w:hAnsi="Calibri" w:cs="Calibri"/>
      <w:bCs/>
      <w:color w:val="595959" w:themeColor="text1" w:themeTint="A6"/>
      <w:sz w:val="26"/>
      <w:szCs w:val="26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A4D70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2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2097A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89400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46546C"/>
    <w:rPr>
      <w:rFonts w:ascii="Calibri" w:eastAsiaTheme="majorEastAsia" w:hAnsi="Calibri" w:cs="Calibri"/>
      <w:bCs/>
      <w:color w:val="595959" w:themeColor="text1" w:themeTint="A6"/>
      <w:sz w:val="26"/>
      <w:szCs w:val="26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6546C"/>
    <w:rPr>
      <w:rFonts w:ascii="Calibri" w:eastAsiaTheme="majorEastAsia" w:hAnsi="Calibri" w:cstheme="majorBidi"/>
      <w:bCs/>
      <w:color w:val="404040" w:themeColor="text1" w:themeTint="BF"/>
      <w:sz w:val="28"/>
      <w:szCs w:val="28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13E85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913E85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6546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546C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color w:val="404040" w:themeColor="text1" w:themeTint="BF"/>
      <w:sz w:val="28"/>
      <w:szCs w:val="28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6546C"/>
    <w:pPr>
      <w:keepNext/>
      <w:keepLines/>
      <w:spacing w:before="200" w:after="0"/>
      <w:outlineLvl w:val="1"/>
    </w:pPr>
    <w:rPr>
      <w:rFonts w:ascii="Calibri" w:eastAsiaTheme="majorEastAsia" w:hAnsi="Calibri" w:cs="Calibri"/>
      <w:bCs/>
      <w:color w:val="595959" w:themeColor="text1" w:themeTint="A6"/>
      <w:sz w:val="26"/>
      <w:szCs w:val="26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A4D70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2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2097A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89400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46546C"/>
    <w:rPr>
      <w:rFonts w:ascii="Calibri" w:eastAsiaTheme="majorEastAsia" w:hAnsi="Calibri" w:cs="Calibri"/>
      <w:bCs/>
      <w:color w:val="595959" w:themeColor="text1" w:themeTint="A6"/>
      <w:sz w:val="26"/>
      <w:szCs w:val="26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6546C"/>
    <w:rPr>
      <w:rFonts w:ascii="Calibri" w:eastAsiaTheme="majorEastAsia" w:hAnsi="Calibri" w:cstheme="majorBidi"/>
      <w:bCs/>
      <w:color w:val="404040" w:themeColor="text1" w:themeTint="BF"/>
      <w:sz w:val="28"/>
      <w:szCs w:val="28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13E85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913E85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6546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gi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hyperlink" Target="http://www.4-tech-engineering.com/software/autoprintpro/autoprintpro.htm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41167-3629-467F-8EA1-3C7A6BC50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6700BA32</Template>
  <TotalTime>198</TotalTime>
  <Pages>9</Pages>
  <Words>770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Weerdenburg</dc:creator>
  <cp:lastModifiedBy>Mike Weerdenburg</cp:lastModifiedBy>
  <cp:revision>21</cp:revision>
  <cp:lastPrinted>2012-04-17T09:53:00Z</cp:lastPrinted>
  <dcterms:created xsi:type="dcterms:W3CDTF">2012-04-17T06:54:00Z</dcterms:created>
  <dcterms:modified xsi:type="dcterms:W3CDTF">2012-04-26T12:16:00Z</dcterms:modified>
</cp:coreProperties>
</file>